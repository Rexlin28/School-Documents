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2C20" w14:textId="23551117" w:rsidR="002E4C8A" w:rsidRDefault="002E4C8A" w:rsidP="002E4C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B14D58" wp14:editId="1EF619E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9889067" cy="7125085"/>
            <wp:effectExtent l="0" t="0" r="0" b="0"/>
            <wp:wrapNone/>
            <wp:docPr id="16057405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4053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"/>
                    <a:stretch/>
                  </pic:blipFill>
                  <pic:spPr bwMode="auto">
                    <a:xfrm>
                      <a:off x="0" y="0"/>
                      <a:ext cx="9889067" cy="7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DF4A0" w14:textId="77DAE376" w:rsidR="00EB29B2" w:rsidRPr="002E4C8A" w:rsidRDefault="00EB29B2" w:rsidP="002E4C8A"/>
    <w:sectPr w:rsidR="00EB29B2" w:rsidRPr="002E4C8A" w:rsidSect="0063257A">
      <w:pgSz w:w="16838" w:h="11906" w:orient="landscape" w:code="9"/>
      <w:pgMar w:top="576" w:right="720" w:bottom="576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6006" w14:textId="77777777" w:rsidR="00443304" w:rsidRDefault="00443304">
      <w:pPr>
        <w:spacing w:before="0" w:after="0"/>
      </w:pPr>
      <w:r>
        <w:separator/>
      </w:r>
    </w:p>
  </w:endnote>
  <w:endnote w:type="continuationSeparator" w:id="0">
    <w:p w14:paraId="5B1E2148" w14:textId="77777777" w:rsidR="00443304" w:rsidRDefault="0044330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C761" w14:textId="77777777" w:rsidR="00443304" w:rsidRDefault="00443304">
      <w:pPr>
        <w:spacing w:before="0" w:after="0"/>
      </w:pPr>
      <w:r>
        <w:separator/>
      </w:r>
    </w:p>
  </w:footnote>
  <w:footnote w:type="continuationSeparator" w:id="0">
    <w:p w14:paraId="22A48995" w14:textId="77777777" w:rsidR="00443304" w:rsidRDefault="0044330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1/2021"/>
    <w:docVar w:name="MonthStart" w:val="01/01/2021"/>
  </w:docVars>
  <w:rsids>
    <w:rsidRoot w:val="002E4C8A"/>
    <w:rsid w:val="00187BAE"/>
    <w:rsid w:val="0024454A"/>
    <w:rsid w:val="002E4C8A"/>
    <w:rsid w:val="00345DC9"/>
    <w:rsid w:val="00391BA6"/>
    <w:rsid w:val="004128EA"/>
    <w:rsid w:val="00443304"/>
    <w:rsid w:val="004D589B"/>
    <w:rsid w:val="004E1311"/>
    <w:rsid w:val="00510669"/>
    <w:rsid w:val="005B0009"/>
    <w:rsid w:val="005F103F"/>
    <w:rsid w:val="0063257A"/>
    <w:rsid w:val="0068377B"/>
    <w:rsid w:val="006F4B91"/>
    <w:rsid w:val="006F5A42"/>
    <w:rsid w:val="007F2293"/>
    <w:rsid w:val="008A4AF1"/>
    <w:rsid w:val="008E1A4B"/>
    <w:rsid w:val="00AB151B"/>
    <w:rsid w:val="00AD76BD"/>
    <w:rsid w:val="00B14B60"/>
    <w:rsid w:val="00B453D6"/>
    <w:rsid w:val="00DB72EF"/>
    <w:rsid w:val="00DF2183"/>
    <w:rsid w:val="00E41945"/>
    <w:rsid w:val="00EA463D"/>
    <w:rsid w:val="00EB29B2"/>
    <w:rsid w:val="00EC428B"/>
    <w:rsid w:val="00F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E06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8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8" w:unhideWhenUsed="1" w:qFormat="1"/>
    <w:lsdException w:name="Intense Quote" w:semiHidden="1" w:uiPriority="8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" w:unhideWhenUsed="1" w:qFormat="1"/>
    <w:lsdException w:name="Intense Emphasis" w:semiHidden="1" w:uiPriority="8" w:unhideWhenUsed="1" w:qFormat="1"/>
    <w:lsdException w:name="Subtle Reference" w:semiHidden="1" w:uiPriority="8" w:unhideWhenUsed="1" w:qFormat="1"/>
    <w:lsdException w:name="Intense Reference" w:semiHidden="1" w:uiPriority="8" w:unhideWhenUsed="1" w:qFormat="1"/>
    <w:lsdException w:name="Book Title" w:semiHidden="1" w:uiPriority="8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F1"/>
    <w:rPr>
      <w:sz w:val="17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AF1"/>
    <w:pPr>
      <w:keepNext/>
      <w:keepLines/>
      <w:spacing w:before="6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s">
    <w:name w:val="Día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Calendariodetabla">
    <w:name w:val="Calendario de tabla"/>
    <w:basedOn w:val="Tabla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Fechas">
    <w:name w:val="Fechas"/>
    <w:basedOn w:val="Normal"/>
    <w:uiPriority w:val="4"/>
    <w:qFormat/>
    <w:pPr>
      <w:spacing w:before="120"/>
      <w:jc w:val="right"/>
    </w:pPr>
  </w:style>
  <w:style w:type="paragraph" w:customStyle="1" w:styleId="Mes">
    <w:name w:val="Mes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Ao">
    <w:name w:val="Año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pPr>
      <w:spacing w:before="0"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bCs/>
      <w:caps/>
      <w:sz w:val="96"/>
      <w:szCs w:val="3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A4AF1"/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normal4">
    <w:name w:val="Plain Table 4"/>
    <w:basedOn w:val="Tablanormal"/>
    <w:uiPriority w:val="99"/>
    <w:rsid w:val="007F2293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AppData\Roaming\Microsoft\Templates\Calendario%20horizontal%20(inicio%20en%20lunes)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15D6E7-DA27-4F58-BCC6-178ED3C4C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F84287-4314-496D-84BF-774FB5F713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B09141-C610-4F2B-A2D9-8222AF2BE51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B013072-72D8-43DA-8157-778D0741C0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Calendario horizontal (inicio en lunes)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2023-09-10T21:27:00Z</dcterms:created>
  <dcterms:modified xsi:type="dcterms:W3CDTF">2023-09-10T21:31:00Z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